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ara todo el contenido"/>
      </w:tblPr>
      <w:tblGrid>
        <w:gridCol w:w="2922"/>
        <w:gridCol w:w="699"/>
        <w:gridCol w:w="5981"/>
      </w:tblGrid>
      <w:tr w:rsidR="00B93310" w:rsidRPr="005152F2" w:rsidTr="00E941EF">
        <w:tc>
          <w:tcPr>
            <w:tcW w:w="3023" w:type="dxa"/>
          </w:tcPr>
          <w:sdt>
            <w:sdtPr>
              <w:alias w:val="Su nombre:"/>
              <w:tag w:val="Su nombre:"/>
              <w:id w:val="-1220516334"/>
              <w:placeholder>
                <w:docPart w:val="A6AC94A3077940F29FA31DC4A5C20435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5152F2" w:rsidRDefault="00A61E3F" w:rsidP="003856C9">
                <w:pPr>
                  <w:pStyle w:val="Ttulo1"/>
                </w:pPr>
                <w:r>
                  <w:t>Martin</w:t>
                </w:r>
                <w:r w:rsidR="00A96830">
                  <w:t xml:space="preserve"> Saied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2922"/>
            </w:tblGrid>
            <w:tr w:rsidR="00441EB9" w:rsidRPr="005152F2" w:rsidTr="00A96830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eastAsia="es-ES"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Grupo 43" descr="Icono de correo electrónic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orma lib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orma lib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3A73F26" id="Grupo 43" o:spid="_x0000_s1026" alt="Icono de correo electrónic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">
                            <v:shape id="Forma libre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bre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A96830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A96830" w:rsidP="00441EB9">
                  <w:pPr>
                    <w:pStyle w:val="Ttulo3"/>
                  </w:pPr>
                  <w:r>
                    <w:t>martinsaied@gmail.com</w:t>
                  </w:r>
                </w:p>
              </w:tc>
            </w:tr>
            <w:tr w:rsidR="00441EB9" w:rsidRPr="005152F2" w:rsidTr="00A96830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eastAsia="es-ES"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Grupo 37" descr="Icono de teléfon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orma lib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orma lib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801846F" id="Grupo 37" o:spid="_x0000_s1026" alt="Icono de teléfon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AlmOfXUCUAAN3eAAAOAAAAAAAAAAAAAAAAAC4CAABkcnMvZTJvRG9jLnhtbFBLAQIt&#10;ABQABgAIAAAAIQBoRxvQ2AAAAAMBAAAPAAAAAAAAAAAAAAAAAKonAABkcnMvZG93bnJldi54bWxQ&#10;SwUGAAAAAAQABADzAAAArygAAAAA&#10;">
                            <v:shape id="Forma libre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bre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A96830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A96830" w:rsidP="00441EB9">
                  <w:pPr>
                    <w:pStyle w:val="Ttulo3"/>
                  </w:pPr>
                  <w:r>
                    <w:t>11-3655-1372</w:t>
                  </w:r>
                </w:p>
              </w:tc>
            </w:tr>
            <w:tr w:rsidR="00441EB9" w:rsidRPr="005152F2" w:rsidTr="00A96830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Ttulo3"/>
                  </w:pPr>
                </w:p>
              </w:tc>
            </w:tr>
            <w:tr w:rsidR="00441EB9" w:rsidRPr="005152F2" w:rsidTr="00A96830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441EB9" w:rsidP="00A96830">
                  <w:pPr>
                    <w:pStyle w:val="Ttulo3"/>
                    <w:jc w:val="both"/>
                  </w:pPr>
                </w:p>
              </w:tc>
            </w:tr>
            <w:tr w:rsidR="005A7E57" w:rsidRPr="005152F2" w:rsidTr="00A96830">
              <w:tc>
                <w:tcPr>
                  <w:tcW w:w="2922" w:type="dxa"/>
                  <w:tcMar>
                    <w:top w:w="374" w:type="dxa"/>
                    <w:bottom w:w="115" w:type="dxa"/>
                  </w:tcMar>
                </w:tcPr>
                <w:p w:rsidR="002C77B9" w:rsidRDefault="00E21A2A" w:rsidP="002C77B9">
                  <w:pPr>
                    <w:pStyle w:val="Ttulo3"/>
                  </w:pPr>
                  <w:sdt>
                    <w:sdtPr>
                      <w:alias w:val="Objetivo:"/>
                      <w:tag w:val="Objetivo:"/>
                      <w:id w:val="319159961"/>
                      <w:placeholder>
                        <w:docPart w:val="842A025902EE419B839EA453B18ADE1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rPr>
                          <w:lang w:bidi="es-ES"/>
                        </w:rPr>
                        <w:t>Objetivo</w:t>
                      </w:r>
                    </w:sdtContent>
                  </w:sdt>
                </w:p>
                <w:p w:rsidR="005A7E57" w:rsidRDefault="00616FF4" w:rsidP="00616FF4">
                  <w:pPr>
                    <w:pStyle w:val="Elementogrfico"/>
                  </w:pPr>
                  <w:r>
                    <w:rPr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Conector recto 83" descr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A6D79ED" id="Conector recto 83" o:spid="_x0000_s1026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BnZprM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Default="00E21A2A" w:rsidP="00D11C4D">
                  <w:sdt>
                    <w:sdtPr>
                      <w:alias w:val="Escriba el objetivo:"/>
                      <w:tag w:val="Escriba el objetivo:"/>
                      <w:id w:val="-1216425596"/>
                      <w:placeholder>
                        <w:docPart w:val="CF1B475B79054BED9EE24B84370DC66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A7E57" w:rsidRPr="007B2F5C">
                        <w:rPr>
                          <w:lang w:bidi="es-ES"/>
                        </w:rPr>
                        <w:t>Para comenzar,</w:t>
                      </w:r>
                      <w:r w:rsidR="00D11C4D">
                        <w:rPr>
                          <w:lang w:bidi="es-ES"/>
                        </w:rPr>
                        <w:t xml:space="preserve"> haga clic en el texto de marcador de posición</w:t>
                      </w:r>
                      <w:r w:rsidR="00B01E52">
                        <w:rPr>
                          <w:lang w:bidi="es-ES"/>
                        </w:rPr>
                        <w:t xml:space="preserve"> </w:t>
                      </w:r>
                      <w:r w:rsidR="005A7E57" w:rsidRPr="007B2F5C">
                        <w:rPr>
                          <w:lang w:bidi="es-ES"/>
                        </w:rPr>
                        <w:t>y comience a escribir. Sea breve: una o dos frases.</w:t>
                      </w:r>
                    </w:sdtContent>
                  </w:sdt>
                </w:p>
              </w:tc>
            </w:tr>
            <w:tr w:rsidR="00463463" w:rsidRPr="005152F2" w:rsidTr="00A96830">
              <w:tc>
                <w:tcPr>
                  <w:tcW w:w="2922" w:type="dxa"/>
                  <w:tcMar>
                    <w:top w:w="374" w:type="dxa"/>
                    <w:bottom w:w="115" w:type="dxa"/>
                  </w:tcMar>
                </w:tcPr>
                <w:p w:rsidR="005A7E57" w:rsidRDefault="00C40D29" w:rsidP="0043426C">
                  <w:pPr>
                    <w:pStyle w:val="Ttulo3"/>
                  </w:pPr>
                  <w:r>
                    <w:t>IDIOmas</w:t>
                  </w:r>
                </w:p>
                <w:p w:rsidR="00616FF4" w:rsidRPr="005A7E57" w:rsidRDefault="00616FF4" w:rsidP="00616FF4">
                  <w:pPr>
                    <w:pStyle w:val="Elementogrfico"/>
                  </w:pPr>
                  <w:r>
                    <w:rPr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Conector recto 84" descr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2DBC0EE" id="Conector recto 84" o:spid="_x0000_s1026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463463" w:rsidRPr="005152F2" w:rsidRDefault="00C40D29" w:rsidP="00463463">
                  <w:r>
                    <w:t>INGLES Nivel intermedio</w:t>
                  </w:r>
                </w:p>
              </w:tc>
            </w:tr>
          </w:tbl>
          <w:p w:rsidR="00B93310" w:rsidRPr="005152F2" w:rsidRDefault="00B93310" w:rsidP="003856C9"/>
        </w:tc>
        <w:tc>
          <w:tcPr>
            <w:tcW w:w="723" w:type="dxa"/>
          </w:tcPr>
          <w:p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5981"/>
            </w:tblGrid>
            <w:tr w:rsidR="008F633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A96830" w:rsidRPr="005152F2" w:rsidRDefault="00A96830" w:rsidP="00A96830">
                  <w:pPr>
                    <w:pStyle w:val="Ttulo2"/>
                  </w:pPr>
                  <w:sdt>
                    <w:sdtPr>
                      <w:alias w:val="Educación:"/>
                      <w:tag w:val="Educación:"/>
                      <w:id w:val="-227618862"/>
                      <w:placeholder>
                        <w:docPart w:val="828E6CB540344B529FDDAA5C021831ED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5152F2">
                        <w:rPr>
                          <w:lang w:bidi="es-ES"/>
                        </w:rPr>
                        <w:t>Educación</w:t>
                      </w:r>
                    </w:sdtContent>
                  </w:sdt>
                </w:p>
                <w:p w:rsidR="00A96830" w:rsidRPr="0043426C" w:rsidRDefault="00C40D29" w:rsidP="00A96830">
                  <w:pPr>
                    <w:pStyle w:val="Ttulo4"/>
                  </w:pPr>
                  <w:r>
                    <w:rPr>
                      <w:sz w:val="21"/>
                      <w:szCs w:val="21"/>
                      <w:shd w:val="clear" w:color="auto" w:fill="FAFAFA"/>
                    </w:rPr>
                    <w:t>Estudios secundarios</w:t>
                  </w:r>
                </w:p>
                <w:p w:rsidR="00A96830" w:rsidRDefault="00C40D29" w:rsidP="00A96830">
                  <w:pPr>
                    <w:pStyle w:val="Ttulo5"/>
                    <w:rPr>
                      <w:sz w:val="21"/>
                      <w:szCs w:val="21"/>
                      <w:shd w:val="clear" w:color="auto" w:fill="FAFAFA"/>
                    </w:rPr>
                  </w:pPr>
                  <w:r>
                    <w:rPr>
                      <w:sz w:val="21"/>
                      <w:szCs w:val="21"/>
                      <w:shd w:val="clear" w:color="auto" w:fill="FAFAFA"/>
                    </w:rPr>
                    <w:t xml:space="preserve">Escuela </w:t>
                  </w:r>
                  <w:r>
                    <w:rPr>
                      <w:sz w:val="21"/>
                      <w:szCs w:val="21"/>
                      <w:shd w:val="clear" w:color="auto" w:fill="FAFAFA"/>
                    </w:rPr>
                    <w:t>Técnica ORT</w:t>
                  </w:r>
                  <w:r>
                    <w:rPr>
                      <w:sz w:val="21"/>
                      <w:szCs w:val="21"/>
                      <w:shd w:val="clear" w:color="auto" w:fill="FAFAFA"/>
                    </w:rPr>
                    <w:t xml:space="preserve"> (2013-en curso)</w:t>
                  </w:r>
                </w:p>
                <w:p w:rsidR="009330A4" w:rsidRPr="009330A4" w:rsidRDefault="009330A4" w:rsidP="009330A4">
                  <w:r>
                    <w:t>Promedio 8.7/10</w:t>
                  </w:r>
                  <w:bookmarkStart w:id="0" w:name="_GoBack"/>
                  <w:bookmarkEnd w:id="0"/>
                </w:p>
                <w:p w:rsidR="00C40D29" w:rsidRDefault="00C40D29" w:rsidP="00A96830">
                  <w:pPr>
                    <w:rPr>
                      <w:rFonts w:asciiTheme="majorHAnsi" w:eastAsiaTheme="majorEastAsia" w:hAnsiTheme="majorHAnsi" w:cstheme="majorBidi"/>
                      <w:b/>
                      <w:iCs/>
                      <w:caps/>
                      <w:sz w:val="21"/>
                      <w:szCs w:val="21"/>
                      <w:shd w:val="clear" w:color="auto" w:fill="FAFAFA"/>
                    </w:rPr>
                  </w:pPr>
                  <w:r>
                    <w:rPr>
                      <w:sz w:val="21"/>
                      <w:szCs w:val="21"/>
                      <w:shd w:val="clear" w:color="auto" w:fill="FAFAFA"/>
                    </w:rPr>
                    <w:t>Orientación informática</w:t>
                  </w:r>
                  <w:r>
                    <w:rPr>
                      <w:sz w:val="21"/>
                      <w:szCs w:val="21"/>
                    </w:rPr>
                    <w:br/>
                  </w:r>
                  <w:r>
                    <w:rPr>
                      <w:sz w:val="21"/>
                      <w:szCs w:val="21"/>
                    </w:rPr>
                    <w:br/>
                  </w:r>
                  <w:r w:rsidRPr="00C40D29">
                    <w:rPr>
                      <w:rFonts w:asciiTheme="majorHAnsi" w:eastAsiaTheme="majorEastAsia" w:hAnsiTheme="majorHAnsi" w:cstheme="majorBidi"/>
                      <w:b/>
                      <w:iCs/>
                      <w:caps/>
                      <w:sz w:val="21"/>
                      <w:szCs w:val="21"/>
                      <w:shd w:val="clear" w:color="auto" w:fill="FAFAFA"/>
                    </w:rPr>
                    <w:t>Estudios primarios</w:t>
                  </w:r>
                </w:p>
                <w:p w:rsidR="00C40D29" w:rsidRDefault="00C40D29" w:rsidP="00A96830">
                  <w:r>
                    <w:rPr>
                      <w:sz w:val="21"/>
                      <w:szCs w:val="21"/>
                      <w:shd w:val="clear" w:color="auto" w:fill="FAFAFA"/>
                    </w:rPr>
                    <w:t xml:space="preserve">Comunidad educativa </w:t>
                  </w:r>
                  <w:proofErr w:type="spellStart"/>
                  <w:r>
                    <w:rPr>
                      <w:sz w:val="21"/>
                      <w:szCs w:val="21"/>
                      <w:shd w:val="clear" w:color="auto" w:fill="FAFAFA"/>
                    </w:rPr>
                    <w:t>Weitzman</w:t>
                  </w:r>
                  <w:proofErr w:type="spellEnd"/>
                  <w:r>
                    <w:rPr>
                      <w:sz w:val="21"/>
                      <w:szCs w:val="21"/>
                      <w:shd w:val="clear" w:color="auto" w:fill="FAFAFA"/>
                    </w:rPr>
                    <w:t xml:space="preserve"> (2006-2012)</w:t>
                  </w:r>
                </w:p>
              </w:tc>
            </w:tr>
            <w:tr w:rsidR="008F633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C40D29" w:rsidP="008F6337">
                  <w:pPr>
                    <w:pStyle w:val="Ttulo2"/>
                  </w:pPr>
                  <w:r>
                    <w:t>Informatica</w:t>
                  </w:r>
                </w:p>
                <w:p w:rsidR="007B2F5C" w:rsidRPr="0043426C" w:rsidRDefault="00A96830" w:rsidP="002B3890">
                  <w:pPr>
                    <w:pStyle w:val="Ttulo4"/>
                  </w:pPr>
                  <w:r>
                    <w:t>nivel elemental/basico</w:t>
                  </w:r>
                </w:p>
                <w:p w:rsidR="00A96830" w:rsidRDefault="00A96830" w:rsidP="007B2F5C">
                  <w:pPr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  <w:shd w:val="clear" w:color="auto" w:fill="FAFAFA"/>
                    </w:rPr>
                    <w:t xml:space="preserve">Paquete office </w:t>
                  </w:r>
                  <w:r>
                    <w:rPr>
                      <w:sz w:val="21"/>
                      <w:szCs w:val="21"/>
                    </w:rPr>
                    <w:br/>
                  </w:r>
                  <w:r>
                    <w:rPr>
                      <w:sz w:val="21"/>
                      <w:szCs w:val="21"/>
                      <w:shd w:val="clear" w:color="auto" w:fill="FAFAFA"/>
                    </w:rPr>
                    <w:t xml:space="preserve">MySQL </w:t>
                  </w:r>
                  <w:r>
                    <w:rPr>
                      <w:sz w:val="21"/>
                      <w:szCs w:val="21"/>
                    </w:rPr>
                    <w:br/>
                  </w:r>
                  <w:r w:rsidR="00C40D29">
                    <w:rPr>
                      <w:sz w:val="21"/>
                      <w:szCs w:val="21"/>
                      <w:shd w:val="clear" w:color="auto" w:fill="FAFAFA"/>
                    </w:rPr>
                    <w:t>SQL S</w:t>
                  </w:r>
                  <w:r>
                    <w:rPr>
                      <w:sz w:val="21"/>
                      <w:szCs w:val="21"/>
                      <w:shd w:val="clear" w:color="auto" w:fill="FAFAFA"/>
                    </w:rPr>
                    <w:t>erver</w:t>
                  </w:r>
                  <w:r>
                    <w:rPr>
                      <w:sz w:val="21"/>
                      <w:szCs w:val="21"/>
                    </w:rPr>
                    <w:br/>
                  </w:r>
                  <w:r w:rsidR="00C40D29">
                    <w:rPr>
                      <w:sz w:val="21"/>
                      <w:szCs w:val="21"/>
                      <w:shd w:val="clear" w:color="auto" w:fill="FAFAFA"/>
                    </w:rPr>
                    <w:t>PHP</w:t>
                  </w:r>
                  <w:r>
                    <w:rPr>
                      <w:sz w:val="21"/>
                      <w:szCs w:val="21"/>
                    </w:rPr>
                    <w:br/>
                  </w:r>
                  <w:r>
                    <w:rPr>
                      <w:sz w:val="21"/>
                      <w:szCs w:val="21"/>
                      <w:shd w:val="clear" w:color="auto" w:fill="FAFAFA"/>
                    </w:rPr>
                    <w:t>.Net(C#)</w:t>
                  </w:r>
                </w:p>
                <w:p w:rsidR="008F6337" w:rsidRDefault="00A96830" w:rsidP="007B2F5C">
                  <w:r>
                    <w:rPr>
                      <w:sz w:val="21"/>
                      <w:szCs w:val="21"/>
                      <w:shd w:val="clear" w:color="auto" w:fill="FAFAFA"/>
                    </w:rPr>
                    <w:t>J</w:t>
                  </w:r>
                  <w:r w:rsidR="00C40D29">
                    <w:rPr>
                      <w:sz w:val="21"/>
                      <w:szCs w:val="21"/>
                      <w:shd w:val="clear" w:color="auto" w:fill="FAFAFA"/>
                    </w:rPr>
                    <w:t>avaScript(</w:t>
                  </w:r>
                  <w:proofErr w:type="spellStart"/>
                  <w:r w:rsidR="00C40D29">
                    <w:rPr>
                      <w:sz w:val="21"/>
                      <w:szCs w:val="21"/>
                      <w:shd w:val="clear" w:color="auto" w:fill="FAFAFA"/>
                    </w:rPr>
                    <w:t>Jquery</w:t>
                  </w:r>
                  <w:proofErr w:type="spellEnd"/>
                  <w:r w:rsidR="00C40D29">
                    <w:rPr>
                      <w:sz w:val="21"/>
                      <w:szCs w:val="21"/>
                      <w:shd w:val="clear" w:color="auto" w:fill="FAFAFA"/>
                    </w:rPr>
                    <w:t>)</w:t>
                  </w:r>
                  <w:r>
                    <w:rPr>
                      <w:sz w:val="21"/>
                      <w:szCs w:val="21"/>
                    </w:rPr>
                    <w:br/>
                  </w:r>
                  <w:r w:rsidR="00C40D29">
                    <w:rPr>
                      <w:sz w:val="21"/>
                      <w:szCs w:val="21"/>
                      <w:shd w:val="clear" w:color="auto" w:fill="FAFAFA"/>
                    </w:rPr>
                    <w:t>CSS</w:t>
                  </w:r>
                  <w:r>
                    <w:rPr>
                      <w:sz w:val="21"/>
                      <w:szCs w:val="21"/>
                    </w:rPr>
                    <w:br/>
                  </w:r>
                  <w:r w:rsidR="00C40D29">
                    <w:rPr>
                      <w:sz w:val="21"/>
                      <w:szCs w:val="21"/>
                      <w:shd w:val="clear" w:color="auto" w:fill="FAFAFA"/>
                    </w:rPr>
                    <w:t>HTML</w:t>
                  </w:r>
                  <w:r>
                    <w:rPr>
                      <w:sz w:val="21"/>
                      <w:szCs w:val="21"/>
                    </w:rPr>
                    <w:br/>
                  </w:r>
                  <w:r>
                    <w:rPr>
                      <w:sz w:val="21"/>
                      <w:szCs w:val="21"/>
                      <w:shd w:val="clear" w:color="auto" w:fill="FAFAFA"/>
                    </w:rPr>
                    <w:t>Java</w:t>
                  </w:r>
                  <w:r>
                    <w:rPr>
                      <w:sz w:val="21"/>
                      <w:szCs w:val="21"/>
                    </w:rPr>
                    <w:br/>
                  </w:r>
                  <w:r>
                    <w:rPr>
                      <w:sz w:val="21"/>
                      <w:szCs w:val="21"/>
                      <w:shd w:val="clear" w:color="auto" w:fill="FAFAFA"/>
                    </w:rPr>
                    <w:t>Access</w:t>
                  </w:r>
                  <w:r>
                    <w:rPr>
                      <w:sz w:val="21"/>
                      <w:szCs w:val="21"/>
                    </w:rPr>
                    <w:br/>
                  </w:r>
                  <w:r>
                    <w:rPr>
                      <w:sz w:val="21"/>
                      <w:szCs w:val="21"/>
                      <w:shd w:val="clear" w:color="auto" w:fill="FAFAFA"/>
                    </w:rPr>
                    <w:t>Photoshop</w:t>
                  </w:r>
                  <w:r>
                    <w:rPr>
                      <w:sz w:val="21"/>
                      <w:szCs w:val="21"/>
                    </w:rPr>
                    <w:br/>
                  </w:r>
                  <w:proofErr w:type="spellStart"/>
                  <w:r>
                    <w:rPr>
                      <w:sz w:val="21"/>
                      <w:szCs w:val="21"/>
                      <w:shd w:val="clear" w:color="auto" w:fill="FAFAFA"/>
                    </w:rPr>
                    <w:t>Illustrator</w:t>
                  </w:r>
                  <w:proofErr w:type="spellEnd"/>
                </w:p>
              </w:tc>
            </w:tr>
            <w:tr w:rsidR="008F6337" w:rsidTr="00B85871">
              <w:tc>
                <w:tcPr>
                  <w:tcW w:w="5191" w:type="dxa"/>
                </w:tcPr>
                <w:p w:rsidR="008F6337" w:rsidRPr="005152F2" w:rsidRDefault="00E21A2A" w:rsidP="008F6337">
                  <w:pPr>
                    <w:pStyle w:val="Ttulo2"/>
                  </w:pPr>
                  <w:sdt>
                    <w:sdtPr>
                      <w:alias w:val="Experiencia de voluntariado o liderazgo:"/>
                      <w:tag w:val="Experiencia de voluntariado o liderazgo:"/>
                      <w:id w:val="-1093778966"/>
                      <w:placeholder>
                        <w:docPart w:val="B40A20E519FA4D8685602E025C08767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bidi="es-ES"/>
                        </w:rPr>
                        <w:t>Experiencia de voluntariado o liderazgo</w:t>
                      </w:r>
                    </w:sdtContent>
                  </w:sdt>
                </w:p>
                <w:p w:rsidR="008F6337" w:rsidRDefault="00A96830" w:rsidP="008F6337">
                  <w:r>
                    <w:rPr>
                      <w:sz w:val="21"/>
                      <w:szCs w:val="21"/>
                      <w:shd w:val="clear" w:color="auto" w:fill="FAFAFA"/>
                    </w:rPr>
                    <w:t xml:space="preserve">Curso de </w:t>
                  </w:r>
                  <w:r>
                    <w:rPr>
                      <w:sz w:val="21"/>
                      <w:szCs w:val="21"/>
                      <w:shd w:val="clear" w:color="auto" w:fill="FAFAFA"/>
                    </w:rPr>
                    <w:t>líderes</w:t>
                  </w:r>
                  <w:r>
                    <w:rPr>
                      <w:sz w:val="21"/>
                      <w:szCs w:val="21"/>
                      <w:shd w:val="clear" w:color="auto" w:fill="FAFAFA"/>
                    </w:rPr>
                    <w:t xml:space="preserve"> en NOAM (2015-2016)</w:t>
                  </w:r>
                  <w:r>
                    <w:rPr>
                      <w:sz w:val="21"/>
                      <w:szCs w:val="21"/>
                    </w:rPr>
                    <w:br/>
                  </w:r>
                  <w:r>
                    <w:rPr>
                      <w:sz w:val="21"/>
                      <w:szCs w:val="21"/>
                    </w:rPr>
                    <w:br/>
                  </w:r>
                  <w:r>
                    <w:rPr>
                      <w:sz w:val="21"/>
                      <w:szCs w:val="21"/>
                      <w:shd w:val="clear" w:color="auto" w:fill="FAFAFA"/>
                    </w:rPr>
                    <w:t xml:space="preserve">Educador no formal en Comunidad Hebrea </w:t>
                  </w:r>
                  <w:proofErr w:type="spellStart"/>
                  <w:r>
                    <w:rPr>
                      <w:sz w:val="21"/>
                      <w:szCs w:val="21"/>
                      <w:shd w:val="clear" w:color="auto" w:fill="FAFAFA"/>
                    </w:rPr>
                    <w:t>Or-Jadash</w:t>
                  </w:r>
                  <w:proofErr w:type="spellEnd"/>
                  <w:r>
                    <w:rPr>
                      <w:sz w:val="21"/>
                      <w:szCs w:val="21"/>
                      <w:shd w:val="clear" w:color="auto" w:fill="FAFAFA"/>
                    </w:rPr>
                    <w:t xml:space="preserve"> (2017-presente)</w:t>
                  </w:r>
                </w:p>
              </w:tc>
            </w:tr>
          </w:tbl>
          <w:p w:rsidR="008F6337" w:rsidRPr="005152F2" w:rsidRDefault="008F6337" w:rsidP="003856C9"/>
        </w:tc>
      </w:tr>
    </w:tbl>
    <w:p w:rsidR="00E941EF" w:rsidRDefault="00E941EF" w:rsidP="00A96830">
      <w:pPr>
        <w:pStyle w:val="Sinespaciado"/>
        <w:jc w:val="both"/>
      </w:pPr>
    </w:p>
    <w:sectPr w:rsidR="00E941EF" w:rsidSect="004126A8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1E3F" w:rsidRDefault="00A61E3F" w:rsidP="003856C9">
      <w:pPr>
        <w:spacing w:after="0" w:line="240" w:lineRule="auto"/>
      </w:pPr>
      <w:r>
        <w:separator/>
      </w:r>
    </w:p>
  </w:endnote>
  <w:endnote w:type="continuationSeparator" w:id="0">
    <w:p w:rsidR="00A61E3F" w:rsidRDefault="00A61E3F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E0C6D2B" id="Grupo 4" o:spid="_x0000_s1026" alt="Diseño de gráfico de pie de página con rectángulos grises en diversos á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es-ES"/>
          </w:rPr>
          <w:fldChar w:fldCharType="begin"/>
        </w:r>
        <w:r w:rsidR="001765FE">
          <w:rPr>
            <w:lang w:bidi="es-ES"/>
          </w:rPr>
          <w:instrText xml:space="preserve"> PAGE   \* MERGEFORMAT </w:instrText>
        </w:r>
        <w:r w:rsidR="001765FE">
          <w:rPr>
            <w:lang w:bidi="es-ES"/>
          </w:rPr>
          <w:fldChar w:fldCharType="separate"/>
        </w:r>
        <w:r w:rsidR="00C40D29">
          <w:rPr>
            <w:noProof/>
            <w:lang w:bidi="es-ES"/>
          </w:rPr>
          <w:t>2</w:t>
        </w:r>
        <w:r w:rsidR="001765FE"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8FFC2E3" id="Grupo 4" o:spid="_x0000_s1026" alt="Diseño de gráfico de pie de página con rectángulos grises en diversos á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1E3F" w:rsidRDefault="00A61E3F" w:rsidP="003856C9">
      <w:pPr>
        <w:spacing w:after="0" w:line="240" w:lineRule="auto"/>
      </w:pPr>
      <w:r>
        <w:separator/>
      </w:r>
    </w:p>
  </w:footnote>
  <w:footnote w:type="continuationSeparator" w:id="0">
    <w:p w:rsidR="00A61E3F" w:rsidRDefault="00A61E3F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B96DD94" id="Grupo 17" o:spid="_x0000_s1026" alt="Diseño de gráfico de encabezado con rectángulos grises en diversos á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4jqvBYAAN2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42A3219" id="Grupo 17" o:spid="_x0000_s1026" alt="Diseño de gráfico de encabezado con rectángulos grises en diversos á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E3F"/>
    <w:rsid w:val="00052BE1"/>
    <w:rsid w:val="0007412A"/>
    <w:rsid w:val="0010199E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126A8"/>
    <w:rsid w:val="0043426C"/>
    <w:rsid w:val="00441EB9"/>
    <w:rsid w:val="00463463"/>
    <w:rsid w:val="00473EF8"/>
    <w:rsid w:val="004760E5"/>
    <w:rsid w:val="0048756A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A3CE7"/>
    <w:rsid w:val="006C63F4"/>
    <w:rsid w:val="00743379"/>
    <w:rsid w:val="007803B7"/>
    <w:rsid w:val="007B2F5C"/>
    <w:rsid w:val="007C5F05"/>
    <w:rsid w:val="00832043"/>
    <w:rsid w:val="00832F81"/>
    <w:rsid w:val="008C7CA2"/>
    <w:rsid w:val="008F6337"/>
    <w:rsid w:val="009330A4"/>
    <w:rsid w:val="00A42F91"/>
    <w:rsid w:val="00A61E3F"/>
    <w:rsid w:val="00A96830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0D29"/>
    <w:rsid w:val="00C4403A"/>
    <w:rsid w:val="00CE6306"/>
    <w:rsid w:val="00D11C4D"/>
    <w:rsid w:val="00D5067A"/>
    <w:rsid w:val="00DC79BB"/>
    <w:rsid w:val="00E21A2A"/>
    <w:rsid w:val="00E24F67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02D4CB"/>
  <w15:chartTrackingRefBased/>
  <w15:docId w15:val="{A3533735-F7EE-4756-968C-F432C7CC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890"/>
  </w:style>
  <w:style w:type="paragraph" w:styleId="Ttulo1">
    <w:name w:val="heading 1"/>
    <w:basedOn w:val="Normal"/>
    <w:link w:val="Ttulo1C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0"/>
    <w:qFormat/>
    <w:rsid w:val="005A7E57"/>
    <w:pPr>
      <w:spacing w:after="0" w:line="240" w:lineRule="auto"/>
    </w:pPr>
  </w:style>
  <w:style w:type="paragraph" w:customStyle="1" w:styleId="Elementogrfico">
    <w:name w:val="Elemento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\AppData\Roaming\Microsoft\Templates\Curr&#237;culum%20v&#237;tae%20creativ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6AC94A3077940F29FA31DC4A5C20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96BC5-D41B-45FD-8276-3F2ADAD74B2F}"/>
      </w:docPartPr>
      <w:docPartBody>
        <w:p w:rsidR="00000000" w:rsidRDefault="002F669A">
          <w:pPr>
            <w:pStyle w:val="A6AC94A3077940F29FA31DC4A5C20435"/>
          </w:pPr>
          <w:r w:rsidRPr="005152F2">
            <w:rPr>
              <w:lang w:bidi="es-ES"/>
            </w:rPr>
            <w:t>Su nombre</w:t>
          </w:r>
        </w:p>
      </w:docPartBody>
    </w:docPart>
    <w:docPart>
      <w:docPartPr>
        <w:name w:val="842A025902EE419B839EA453B18AD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11869-FB03-4A62-84C2-288BFDBC4F4C}"/>
      </w:docPartPr>
      <w:docPartBody>
        <w:p w:rsidR="00000000" w:rsidRDefault="002F669A">
          <w:pPr>
            <w:pStyle w:val="842A025902EE419B839EA453B18ADE17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CF1B475B79054BED9EE24B84370DC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4A3C4-75E4-47C3-923E-31943A2909E8}"/>
      </w:docPartPr>
      <w:docPartBody>
        <w:p w:rsidR="00000000" w:rsidRDefault="002F669A">
          <w:pPr>
            <w:pStyle w:val="CF1B475B79054BED9EE24B84370DC66E"/>
          </w:pPr>
          <w:r w:rsidRPr="007B2F5C">
            <w:rPr>
              <w:lang w:bidi="es-ES"/>
            </w:rPr>
            <w:t>Para comenzar,</w:t>
          </w:r>
          <w:r>
            <w:rPr>
              <w:lang w:bidi="es-ES"/>
            </w:rPr>
            <w:t xml:space="preserve"> haga clic en el texto </w:t>
          </w:r>
          <w:r>
            <w:rPr>
              <w:lang w:bidi="es-ES"/>
            </w:rPr>
            <w:t xml:space="preserve">de marcador de posición </w:t>
          </w:r>
          <w:r w:rsidRPr="007B2F5C">
            <w:rPr>
              <w:lang w:bidi="es-ES"/>
            </w:rPr>
            <w:t>y comience a escribir. Sea breve: una o dos frases.</w:t>
          </w:r>
        </w:p>
      </w:docPartBody>
    </w:docPart>
    <w:docPart>
      <w:docPartPr>
        <w:name w:val="B40A20E519FA4D8685602E025C087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6AC3F-B6B0-4F5A-A993-887275704492}"/>
      </w:docPartPr>
      <w:docPartBody>
        <w:p w:rsidR="00000000" w:rsidRDefault="002F669A">
          <w:pPr>
            <w:pStyle w:val="B40A20E519FA4D8685602E025C087671"/>
          </w:pPr>
          <w:r w:rsidRPr="005152F2">
            <w:rPr>
              <w:lang w:bidi="es-ES"/>
            </w:rPr>
            <w:t>Experiencia de voluntariado o liderazgo</w:t>
          </w:r>
        </w:p>
      </w:docPartBody>
    </w:docPart>
    <w:docPart>
      <w:docPartPr>
        <w:name w:val="828E6CB540344B529FDDAA5C02183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98049-B47D-4A4C-B6AC-E7B8B96915EB}"/>
      </w:docPartPr>
      <w:docPartBody>
        <w:p w:rsidR="00000000" w:rsidRDefault="002F669A" w:rsidP="002F669A">
          <w:pPr>
            <w:pStyle w:val="828E6CB540344B529FDDAA5C021831ED"/>
          </w:pPr>
          <w:r w:rsidRPr="005152F2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69A"/>
    <w:rsid w:val="002F6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6AC94A3077940F29FA31DC4A5C20435">
    <w:name w:val="A6AC94A3077940F29FA31DC4A5C20435"/>
  </w:style>
  <w:style w:type="paragraph" w:customStyle="1" w:styleId="B8712B40DCE249A0AD819FD5FE2CBE8F">
    <w:name w:val="B8712B40DCE249A0AD819FD5FE2CBE8F"/>
  </w:style>
  <w:style w:type="paragraph" w:customStyle="1" w:styleId="016C61FAC7CF44A9A6130F270E42AC4D">
    <w:name w:val="016C61FAC7CF44A9A6130F270E42AC4D"/>
  </w:style>
  <w:style w:type="paragraph" w:customStyle="1" w:styleId="E5FEC73B47B0467E985FCD168818B7C4">
    <w:name w:val="E5FEC73B47B0467E985FCD168818B7C4"/>
  </w:style>
  <w:style w:type="paragraph" w:customStyle="1" w:styleId="C25E88DBB77B4A869210D57326F71AD4">
    <w:name w:val="C25E88DBB77B4A869210D57326F71AD4"/>
  </w:style>
  <w:style w:type="paragraph" w:customStyle="1" w:styleId="842A025902EE419B839EA453B18ADE17">
    <w:name w:val="842A025902EE419B839EA453B18ADE17"/>
  </w:style>
  <w:style w:type="paragraph" w:customStyle="1" w:styleId="CF1B475B79054BED9EE24B84370DC66E">
    <w:name w:val="CF1B475B79054BED9EE24B84370DC66E"/>
  </w:style>
  <w:style w:type="paragraph" w:customStyle="1" w:styleId="7179A50C38844FC4A85FE6CA4028A813">
    <w:name w:val="7179A50C38844FC4A85FE6CA4028A813"/>
  </w:style>
  <w:style w:type="paragraph" w:customStyle="1" w:styleId="790E2902997E44268B7DB92AF70FAC4D">
    <w:name w:val="790E2902997E44268B7DB92AF70FAC4D"/>
  </w:style>
  <w:style w:type="paragraph" w:customStyle="1" w:styleId="BB013C20F1754DD0B5E7AFD669967A69">
    <w:name w:val="BB013C20F1754DD0B5E7AFD669967A69"/>
  </w:style>
  <w:style w:type="paragraph" w:customStyle="1" w:styleId="EED876E9F94A44C6B825D04951C6618F">
    <w:name w:val="EED876E9F94A44C6B825D04951C6618F"/>
  </w:style>
  <w:style w:type="paragraph" w:customStyle="1" w:styleId="A2F0F88ED5AF4F45850DA54E330BD60C">
    <w:name w:val="A2F0F88ED5AF4F45850DA54E330BD60C"/>
  </w:style>
  <w:style w:type="paragraph" w:customStyle="1" w:styleId="503D5F46DF694B66A756E82AFC295650">
    <w:name w:val="503D5F46DF694B66A756E82AFC295650"/>
  </w:style>
  <w:style w:type="paragraph" w:customStyle="1" w:styleId="582D14FF737E46839A7CC3527E98BA65">
    <w:name w:val="582D14FF737E46839A7CC3527E98BA65"/>
  </w:style>
  <w:style w:type="paragraph" w:customStyle="1" w:styleId="0CF057837FB946F69755805BED8BE6E0">
    <w:name w:val="0CF057837FB946F69755805BED8BE6E0"/>
  </w:style>
  <w:style w:type="paragraph" w:customStyle="1" w:styleId="5048F97E3A7641B8B0B87872B899B30D">
    <w:name w:val="5048F97E3A7641B8B0B87872B899B30D"/>
  </w:style>
  <w:style w:type="paragraph" w:customStyle="1" w:styleId="B921B99FB7D4466D86CEB4403042209C">
    <w:name w:val="B921B99FB7D4466D86CEB4403042209C"/>
  </w:style>
  <w:style w:type="paragraph" w:customStyle="1" w:styleId="628B0599DC8C43E185D57343EE72FD67">
    <w:name w:val="628B0599DC8C43E185D57343EE72FD67"/>
  </w:style>
  <w:style w:type="paragraph" w:customStyle="1" w:styleId="E7446F962C1C41ABAE3923188653B1E1">
    <w:name w:val="E7446F962C1C41ABAE3923188653B1E1"/>
  </w:style>
  <w:style w:type="paragraph" w:customStyle="1" w:styleId="E5B26B135CA64BB88DF998E675B0C148">
    <w:name w:val="E5B26B135CA64BB88DF998E675B0C148"/>
  </w:style>
  <w:style w:type="paragraph" w:customStyle="1" w:styleId="B40A20E519FA4D8685602E025C087671">
    <w:name w:val="B40A20E519FA4D8685602E025C087671"/>
  </w:style>
  <w:style w:type="paragraph" w:customStyle="1" w:styleId="E8C70CA197B54D6C9D35A0CE68C07FBB">
    <w:name w:val="E8C70CA197B54D6C9D35A0CE68C07FBB"/>
  </w:style>
  <w:style w:type="paragraph" w:customStyle="1" w:styleId="7B813A7BC40A4E84A879C6CE7D9EBD68">
    <w:name w:val="7B813A7BC40A4E84A879C6CE7D9EBD68"/>
    <w:rsid w:val="002F669A"/>
  </w:style>
  <w:style w:type="paragraph" w:customStyle="1" w:styleId="B51A7CBB86FD4BE798DD642172DCFFEB">
    <w:name w:val="B51A7CBB86FD4BE798DD642172DCFFEB"/>
    <w:rsid w:val="002F669A"/>
  </w:style>
  <w:style w:type="paragraph" w:customStyle="1" w:styleId="B7CF61DC70F742A1BB605314BD7F3E7E">
    <w:name w:val="B7CF61DC70F742A1BB605314BD7F3E7E"/>
    <w:rsid w:val="002F669A"/>
  </w:style>
  <w:style w:type="paragraph" w:customStyle="1" w:styleId="7050BF9952F747C7BD102434FE418D59">
    <w:name w:val="7050BF9952F747C7BD102434FE418D59"/>
    <w:rsid w:val="002F669A"/>
  </w:style>
  <w:style w:type="paragraph" w:customStyle="1" w:styleId="828E6CB540344B529FDDAA5C021831ED">
    <w:name w:val="828E6CB540344B529FDDAA5C021831ED"/>
    <w:rsid w:val="002F669A"/>
  </w:style>
  <w:style w:type="paragraph" w:customStyle="1" w:styleId="E05B4964716C4539B13E07283B86A73F">
    <w:name w:val="E05B4964716C4539B13E07283B86A73F"/>
    <w:rsid w:val="002F669A"/>
  </w:style>
  <w:style w:type="paragraph" w:customStyle="1" w:styleId="746C44E86D5D486ABFAAF3FECB6F20BC">
    <w:name w:val="746C44E86D5D486ABFAAF3FECB6F20BC"/>
    <w:rsid w:val="002F669A"/>
  </w:style>
  <w:style w:type="paragraph" w:customStyle="1" w:styleId="E0010462F95443BCA23BB3B14792B80D">
    <w:name w:val="E0010462F95443BCA23BB3B14792B80D"/>
    <w:rsid w:val="002F669A"/>
  </w:style>
  <w:style w:type="paragraph" w:customStyle="1" w:styleId="0B8DE5A494E046399A61E49C5589651A">
    <w:name w:val="0B8DE5A494E046399A61E49C5589651A"/>
    <w:rsid w:val="002F669A"/>
  </w:style>
  <w:style w:type="paragraph" w:customStyle="1" w:styleId="D8C29FB38B9940308B79FFE5383FE411">
    <w:name w:val="D8C29FB38B9940308B79FFE5383FE411"/>
    <w:rsid w:val="002F669A"/>
  </w:style>
  <w:style w:type="paragraph" w:customStyle="1" w:styleId="62621BA41BCB488D92152F77C667D886">
    <w:name w:val="62621BA41BCB488D92152F77C667D886"/>
    <w:rsid w:val="002F669A"/>
  </w:style>
  <w:style w:type="paragraph" w:customStyle="1" w:styleId="60474919BF86467496527775F5DFF390">
    <w:name w:val="60474919BF86467496527775F5DFF390"/>
    <w:rsid w:val="002F669A"/>
  </w:style>
  <w:style w:type="paragraph" w:customStyle="1" w:styleId="D5F9CB339BA04385BF99B67DF625187A">
    <w:name w:val="D5F9CB339BA04385BF99B67DF625187A"/>
    <w:rsid w:val="002F669A"/>
  </w:style>
  <w:style w:type="paragraph" w:customStyle="1" w:styleId="D5EF1F93C4CD4D2DA4D2DDEB7C8F6BCA">
    <w:name w:val="D5EF1F93C4CD4D2DA4D2DDEB7C8F6BCA"/>
    <w:rsid w:val="002F669A"/>
  </w:style>
  <w:style w:type="paragraph" w:customStyle="1" w:styleId="31BD0280C33846F9849239353C56CEAD">
    <w:name w:val="31BD0280C33846F9849239353C56CEAD"/>
    <w:rsid w:val="002F669A"/>
  </w:style>
  <w:style w:type="paragraph" w:customStyle="1" w:styleId="E64B76EAAEB349C9A7026069227169DD">
    <w:name w:val="E64B76EAAEB349C9A7026069227169DD"/>
    <w:rsid w:val="002F669A"/>
  </w:style>
  <w:style w:type="paragraph" w:customStyle="1" w:styleId="5CEBECD762DD44ED9FA2B78A273435EC">
    <w:name w:val="5CEBECD762DD44ED9FA2B78A273435EC"/>
    <w:rsid w:val="002F669A"/>
  </w:style>
  <w:style w:type="paragraph" w:customStyle="1" w:styleId="C1CC79A57DBA47EAAABA5A3F9C001EE9">
    <w:name w:val="C1CC79A57DBA47EAAABA5A3F9C001EE9"/>
    <w:rsid w:val="002F669A"/>
  </w:style>
  <w:style w:type="paragraph" w:customStyle="1" w:styleId="E1B503E9F2074FD3AEF0BDFBDBF550B3">
    <w:name w:val="E1B503E9F2074FD3AEF0BDFBDBF550B3"/>
    <w:rsid w:val="002F669A"/>
  </w:style>
  <w:style w:type="paragraph" w:customStyle="1" w:styleId="D6D4A416F9E34F6DBF5D067ECA0552B3">
    <w:name w:val="D6D4A416F9E34F6DBF5D067ECA0552B3"/>
    <w:rsid w:val="002F6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creativo diseñado por MOO</Template>
  <TotalTime>140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Saied</dc:creator>
  <cp:keywords/>
  <dc:description/>
  <cp:lastModifiedBy>martin saied</cp:lastModifiedBy>
  <cp:revision>2</cp:revision>
  <dcterms:created xsi:type="dcterms:W3CDTF">2017-07-24T01:23:00Z</dcterms:created>
  <dcterms:modified xsi:type="dcterms:W3CDTF">2017-07-24T03:43:00Z</dcterms:modified>
</cp:coreProperties>
</file>