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:rsidTr="00E941EF">
        <w:tc>
          <w:tcPr>
            <w:tcW w:w="3023" w:type="dxa"/>
          </w:tcPr>
          <w:sdt>
            <w:sdtPr>
              <w:alias w:val="Su nombre:"/>
              <w:tag w:val="Su nombre:"/>
              <w:id w:val="-1220516334"/>
              <w:placeholder>
                <w:docPart w:val="A6AC94A3077940F29FA31DC4A5C2043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A61E3F" w:rsidP="003856C9">
                <w:pPr>
                  <w:pStyle w:val="Ttulo1"/>
                </w:pPr>
                <w:r>
                  <w:t>Martin</w:t>
                </w:r>
                <w:r w:rsidR="00A96830">
                  <w:t xml:space="preserve"> Saied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441EB9" w:rsidRPr="005152F2" w:rsidTr="00A9683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80260CE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">
      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A9683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A96830" w:rsidP="00441EB9">
                  <w:pPr>
                    <w:pStyle w:val="Ttulo3"/>
                  </w:pPr>
                  <w:r>
                    <w:t>martinsaied@gmail.com</w:t>
                  </w:r>
                </w:p>
              </w:tc>
            </w:tr>
            <w:tr w:rsidR="00441EB9" w:rsidRPr="005152F2" w:rsidTr="00A9683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6B6D1BA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AlmOfXUCUAAN3eAAAOAAAAAAAAAAAAAAAAAC4CAABkcnMvZTJvRG9jLnhtbFBLAQIt&#10;ABQABgAIAAAAIQBoRxvQ2AAAAAMBAAAPAAAAAAAAAAAAAAAAAKonAABkcnMvZG93bnJldi54bWxQ&#10;SwUGAAAAAAQABADzAAAArygAAAAA&#10;">
      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A9683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A96830" w:rsidP="00441EB9">
                  <w:pPr>
                    <w:pStyle w:val="Ttulo3"/>
                  </w:pPr>
                  <w:r>
                    <w:t>11-3655-1372</w:t>
                  </w:r>
                </w:p>
              </w:tc>
            </w:tr>
            <w:tr w:rsidR="00441EB9" w:rsidRPr="005152F2" w:rsidTr="00A9683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</w:p>
              </w:tc>
            </w:tr>
            <w:tr w:rsidR="00441EB9" w:rsidRPr="005152F2" w:rsidTr="00A9683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41EB9" w:rsidP="00A96830">
                  <w:pPr>
                    <w:pStyle w:val="Ttulo3"/>
                    <w:jc w:val="both"/>
                  </w:pPr>
                </w:p>
              </w:tc>
            </w:tr>
            <w:tr w:rsidR="005A7E57" w:rsidRPr="005152F2" w:rsidTr="00A96830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2C77B9" w:rsidRDefault="00C40D29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842A025902EE419B839EA453B18ADE1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B086B4E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rM1gEAAO0DAAAOAAAAZHJzL2Uyb0RvYy54bWysU12OEzEMfkfiDlHe6fwg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nZprM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C40D29" w:rsidP="00D11C4D">
                  <w:sdt>
                    <w:sdtPr>
                      <w:alias w:val="Escriba el objetivo:"/>
                      <w:tag w:val="Escriba el objetivo:"/>
                      <w:id w:val="-1216425596"/>
                      <w:placeholder>
                        <w:docPart w:val="CF1B475B79054BED9EE24B84370DC66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rPr>
                          <w:lang w:bidi="es-ES"/>
                        </w:rPr>
                        <w:t>Para comenzar,</w:t>
                      </w:r>
                      <w:r w:rsidR="00D11C4D">
                        <w:rPr>
                          <w:lang w:bidi="es-ES"/>
                        </w:rPr>
                        <w:t xml:space="preserve"> haga clic en el texto de marcador de posición</w:t>
                      </w:r>
                      <w:r w:rsidR="00B01E52">
                        <w:rPr>
                          <w:lang w:bidi="es-ES"/>
                        </w:rPr>
                        <w:t xml:space="preserve"> </w:t>
                      </w:r>
                      <w:r w:rsidR="005A7E57" w:rsidRPr="007B2F5C">
                        <w:rPr>
                          <w:lang w:bidi="es-ES"/>
                        </w:rPr>
                        <w:t>y comience a escribir. Sea breve: una o dos frases.</w:t>
                      </w:r>
                    </w:sdtContent>
                  </w:sdt>
                </w:p>
              </w:tc>
            </w:tr>
            <w:tr w:rsidR="00463463" w:rsidRPr="005152F2" w:rsidTr="00A96830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5A7E57" w:rsidRDefault="00C40D29" w:rsidP="0043426C">
                  <w:pPr>
                    <w:pStyle w:val="Ttulo3"/>
                  </w:pPr>
                  <w:r>
                    <w:t>IDIOmas</w:t>
                  </w:r>
                </w:p>
                <w:p w:rsidR="00616FF4" w:rsidRP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88A65A2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/11gEAAO0DAAAOAAAAZHJzL2Uyb0RvYy54bWysU12OEzEMfkfiDlHe6fwI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Oh2/1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5152F2" w:rsidRDefault="00C40D29" w:rsidP="00463463">
                  <w:r>
                    <w:t>INGLES Nivel intermedio</w:t>
                  </w:r>
                  <w:bookmarkStart w:id="0" w:name="_GoBack"/>
                  <w:bookmarkEnd w:id="0"/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A96830" w:rsidRPr="005152F2" w:rsidRDefault="00A96830" w:rsidP="00A96830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-227618862"/>
                      <w:placeholder>
                        <w:docPart w:val="828E6CB540344B529FDDAA5C021831ED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A96830" w:rsidRPr="0043426C" w:rsidRDefault="00C40D29" w:rsidP="00A96830">
                  <w:pPr>
                    <w:pStyle w:val="Ttulo4"/>
                  </w:pPr>
                  <w:r>
                    <w:rPr>
                      <w:sz w:val="21"/>
                      <w:szCs w:val="21"/>
                      <w:shd w:val="clear" w:color="auto" w:fill="FAFAFA"/>
                    </w:rPr>
                    <w:t>Estudios secundarios</w:t>
                  </w:r>
                </w:p>
                <w:p w:rsidR="00A96830" w:rsidRPr="005152F2" w:rsidRDefault="00C40D29" w:rsidP="00A96830">
                  <w:pPr>
                    <w:pStyle w:val="Ttulo5"/>
                  </w:pPr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Escuela </w:t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>Técnica ORT</w:t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 (2013-en curso)</w:t>
                  </w:r>
                </w:p>
                <w:p w:rsidR="00C40D29" w:rsidRDefault="00C40D29" w:rsidP="00A96830">
                  <w:pPr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  <w:sz w:val="21"/>
                      <w:szCs w:val="21"/>
                      <w:shd w:val="clear" w:color="auto" w:fill="FAFAFA"/>
                    </w:rPr>
                  </w:pPr>
                  <w:r>
                    <w:rPr>
                      <w:sz w:val="21"/>
                      <w:szCs w:val="21"/>
                      <w:shd w:val="clear" w:color="auto" w:fill="FAFAFA"/>
                    </w:rPr>
                    <w:t>Orientación informática</w:t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sz w:val="21"/>
                      <w:szCs w:val="21"/>
                    </w:rPr>
                    <w:br/>
                  </w:r>
                  <w:r w:rsidRPr="00C40D29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  <w:sz w:val="21"/>
                      <w:szCs w:val="21"/>
                      <w:shd w:val="clear" w:color="auto" w:fill="FAFAFA"/>
                    </w:rPr>
                    <w:t>Estudios primarios</w:t>
                  </w:r>
                </w:p>
                <w:p w:rsidR="00C40D29" w:rsidRDefault="00C40D29" w:rsidP="00A96830"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Comunidad educativa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AFAFA"/>
                    </w:rPr>
                    <w:t>Weitzman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 (2006-2012)</w:t>
                  </w: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C40D29" w:rsidP="008F6337">
                  <w:pPr>
                    <w:pStyle w:val="Ttulo2"/>
                  </w:pPr>
                  <w:r>
                    <w:t>Informatica</w:t>
                  </w:r>
                </w:p>
                <w:p w:rsidR="007B2F5C" w:rsidRPr="0043426C" w:rsidRDefault="00A96830" w:rsidP="002B3890">
                  <w:pPr>
                    <w:pStyle w:val="Ttulo4"/>
                  </w:pPr>
                  <w:r>
                    <w:t>nivel elemental/basico</w:t>
                  </w:r>
                </w:p>
                <w:p w:rsidR="00A96830" w:rsidRDefault="00A96830" w:rsidP="007B2F5C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Paquete office </w:t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MySQL </w:t>
                  </w:r>
                  <w:r>
                    <w:rPr>
                      <w:sz w:val="21"/>
                      <w:szCs w:val="21"/>
                    </w:rPr>
                    <w:br/>
                  </w:r>
                  <w:r w:rsidR="00C40D29">
                    <w:rPr>
                      <w:sz w:val="21"/>
                      <w:szCs w:val="21"/>
                      <w:shd w:val="clear" w:color="auto" w:fill="FAFAFA"/>
                    </w:rPr>
                    <w:t>SQL S</w:t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>erver</w:t>
                  </w:r>
                  <w:r>
                    <w:rPr>
                      <w:sz w:val="21"/>
                      <w:szCs w:val="21"/>
                    </w:rPr>
                    <w:br/>
                  </w:r>
                  <w:r w:rsidR="00C40D29">
                    <w:rPr>
                      <w:sz w:val="21"/>
                      <w:szCs w:val="21"/>
                      <w:shd w:val="clear" w:color="auto" w:fill="FAFAFA"/>
                    </w:rPr>
                    <w:t>PHP</w:t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>.Net(C#)</w:t>
                  </w:r>
                </w:p>
                <w:p w:rsidR="008F6337" w:rsidRDefault="00A96830" w:rsidP="007B2F5C">
                  <w:r>
                    <w:rPr>
                      <w:sz w:val="21"/>
                      <w:szCs w:val="21"/>
                      <w:shd w:val="clear" w:color="auto" w:fill="FAFAFA"/>
                    </w:rPr>
                    <w:t>J</w:t>
                  </w:r>
                  <w:r w:rsidR="00C40D29">
                    <w:rPr>
                      <w:sz w:val="21"/>
                      <w:szCs w:val="21"/>
                      <w:shd w:val="clear" w:color="auto" w:fill="FAFAFA"/>
                    </w:rPr>
                    <w:t>avaScript(</w:t>
                  </w:r>
                  <w:proofErr w:type="spellStart"/>
                  <w:r w:rsidR="00C40D29">
                    <w:rPr>
                      <w:sz w:val="21"/>
                      <w:szCs w:val="21"/>
                      <w:shd w:val="clear" w:color="auto" w:fill="FAFAFA"/>
                    </w:rPr>
                    <w:t>Jquery</w:t>
                  </w:r>
                  <w:proofErr w:type="spellEnd"/>
                  <w:r w:rsidR="00C40D29">
                    <w:rPr>
                      <w:sz w:val="21"/>
                      <w:szCs w:val="21"/>
                      <w:shd w:val="clear" w:color="auto" w:fill="FAFAFA"/>
                    </w:rPr>
                    <w:t>)</w:t>
                  </w:r>
                  <w:r>
                    <w:rPr>
                      <w:sz w:val="21"/>
                      <w:szCs w:val="21"/>
                    </w:rPr>
                    <w:br/>
                  </w:r>
                  <w:r w:rsidR="00C40D29">
                    <w:rPr>
                      <w:sz w:val="21"/>
                      <w:szCs w:val="21"/>
                      <w:shd w:val="clear" w:color="auto" w:fill="FAFAFA"/>
                    </w:rPr>
                    <w:t>CSS</w:t>
                  </w:r>
                  <w:r>
                    <w:rPr>
                      <w:sz w:val="21"/>
                      <w:szCs w:val="21"/>
                    </w:rPr>
                    <w:br/>
                  </w:r>
                  <w:r w:rsidR="00C40D29">
                    <w:rPr>
                      <w:sz w:val="21"/>
                      <w:szCs w:val="21"/>
                      <w:shd w:val="clear" w:color="auto" w:fill="FAFAFA"/>
                    </w:rPr>
                    <w:t>HTML</w:t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>Java</w:t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>Access</w:t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>Photoshop</w:t>
                  </w:r>
                  <w:r>
                    <w:rPr>
                      <w:sz w:val="21"/>
                      <w:szCs w:val="21"/>
                    </w:rPr>
                    <w:br/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AFAFA"/>
                    </w:rPr>
                    <w:t>Illustrator</w:t>
                  </w:r>
                  <w:proofErr w:type="spellEnd"/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C40D29" w:rsidP="008F6337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B40A20E519FA4D8685602E025C08767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p w:rsidR="008F6337" w:rsidRDefault="00A96830" w:rsidP="008F6337"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Curso de </w:t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>líderes</w:t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 en NOAM (2015-2016)</w:t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Educador no formal en Comunidad Hebrea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AFAFA"/>
                    </w:rPr>
                    <w:t>Or-Jadash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 (2017-presente)</w:t>
                  </w:r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A96830">
      <w:pPr>
        <w:pStyle w:val="Sinespaciado"/>
        <w:jc w:val="both"/>
      </w:pPr>
    </w:p>
    <w:sectPr w:rsidR="00E941EF" w:rsidSect="004126A8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E3F" w:rsidRDefault="00A61E3F" w:rsidP="003856C9">
      <w:pPr>
        <w:spacing w:after="0" w:line="240" w:lineRule="auto"/>
      </w:pPr>
      <w:r>
        <w:separator/>
      </w:r>
    </w:p>
  </w:endnote>
  <w:endnote w:type="continuationSeparator" w:id="0">
    <w:p w:rsidR="00A61E3F" w:rsidRDefault="00A61E3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B190BF9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4x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C40D2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279AA87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h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P5VWm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E3F" w:rsidRDefault="00A61E3F" w:rsidP="003856C9">
      <w:pPr>
        <w:spacing w:after="0" w:line="240" w:lineRule="auto"/>
      </w:pPr>
      <w:r>
        <w:separator/>
      </w:r>
    </w:p>
  </w:footnote>
  <w:footnote w:type="continuationSeparator" w:id="0">
    <w:p w:rsidR="00A61E3F" w:rsidRDefault="00A61E3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8326878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B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RM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LUuI6r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9A1D8DA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vx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6sgS778WAADcrAAA&#10;DgAAAAAAAAAAAAAAAAAuAgAAZHJzL2Uyb0RvYy54bWxQSwECLQAUAAYACAAAACEATPEK5dwAAAAF&#10;AQAADwAAAAAAAAAAAAAAAAAZGQAAZHJzL2Rvd25yZXYueG1sUEsFBgAAAAAEAAQA8wAAACIaAAAA&#10;AA=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3F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126A8"/>
    <w:rsid w:val="0043426C"/>
    <w:rsid w:val="00441EB9"/>
    <w:rsid w:val="00463463"/>
    <w:rsid w:val="00473EF8"/>
    <w:rsid w:val="004760E5"/>
    <w:rsid w:val="0048756A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6C63F4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61E3F"/>
    <w:rsid w:val="00A96830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0D29"/>
    <w:rsid w:val="00C4403A"/>
    <w:rsid w:val="00CE6306"/>
    <w:rsid w:val="00D11C4D"/>
    <w:rsid w:val="00D5067A"/>
    <w:rsid w:val="00DC79BB"/>
    <w:rsid w:val="00E24F67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2D4CB"/>
  <w15:chartTrackingRefBased/>
  <w15:docId w15:val="{A3533735-F7EE-4756-968C-F432C7CC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AC94A3077940F29FA31DC4A5C20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96BC5-D41B-45FD-8276-3F2ADAD74B2F}"/>
      </w:docPartPr>
      <w:docPartBody>
        <w:p w:rsidR="00000000" w:rsidRDefault="002F669A">
          <w:pPr>
            <w:pStyle w:val="A6AC94A3077940F29FA31DC4A5C20435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842A025902EE419B839EA453B18AD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11869-FB03-4A62-84C2-288BFDBC4F4C}"/>
      </w:docPartPr>
      <w:docPartBody>
        <w:p w:rsidR="00000000" w:rsidRDefault="002F669A">
          <w:pPr>
            <w:pStyle w:val="842A025902EE419B839EA453B18ADE17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CF1B475B79054BED9EE24B84370DC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4A3C4-75E4-47C3-923E-31943A2909E8}"/>
      </w:docPartPr>
      <w:docPartBody>
        <w:p w:rsidR="00000000" w:rsidRDefault="002F669A">
          <w:pPr>
            <w:pStyle w:val="CF1B475B79054BED9EE24B84370DC66E"/>
          </w:pPr>
          <w:r w:rsidRPr="007B2F5C">
            <w:rPr>
              <w:lang w:bidi="es-ES"/>
            </w:rPr>
            <w:t>Para comenzar,</w:t>
          </w:r>
          <w:r>
            <w:rPr>
              <w:lang w:bidi="es-ES"/>
            </w:rPr>
            <w:t xml:space="preserve"> haga clic en el texto </w:t>
          </w:r>
          <w:r>
            <w:rPr>
              <w:lang w:bidi="es-ES"/>
            </w:rPr>
            <w:t xml:space="preserve">de marcador de posición </w:t>
          </w:r>
          <w:r w:rsidRPr="007B2F5C">
            <w:rPr>
              <w:lang w:bidi="es-ES"/>
            </w:rPr>
            <w:t>y comience a escribir. Sea breve: una o dos frases.</w:t>
          </w:r>
        </w:p>
      </w:docPartBody>
    </w:docPart>
    <w:docPart>
      <w:docPartPr>
        <w:name w:val="B40A20E519FA4D8685602E025C087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6AC3F-B6B0-4F5A-A993-887275704492}"/>
      </w:docPartPr>
      <w:docPartBody>
        <w:p w:rsidR="00000000" w:rsidRDefault="002F669A">
          <w:pPr>
            <w:pStyle w:val="B40A20E519FA4D8685602E025C087671"/>
          </w:pPr>
          <w:r w:rsidRPr="005152F2">
            <w:rPr>
              <w:lang w:bidi="es-ES"/>
            </w:rPr>
            <w:t>Experiencia de voluntariado o liderazgo</w:t>
          </w:r>
        </w:p>
      </w:docPartBody>
    </w:docPart>
    <w:docPart>
      <w:docPartPr>
        <w:name w:val="828E6CB540344B529FDDAA5C02183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98049-B47D-4A4C-B6AC-E7B8B96915EB}"/>
      </w:docPartPr>
      <w:docPartBody>
        <w:p w:rsidR="00000000" w:rsidRDefault="002F669A" w:rsidP="002F669A">
          <w:pPr>
            <w:pStyle w:val="828E6CB540344B529FDDAA5C021831ED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9A"/>
    <w:rsid w:val="002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6AC94A3077940F29FA31DC4A5C20435">
    <w:name w:val="A6AC94A3077940F29FA31DC4A5C20435"/>
  </w:style>
  <w:style w:type="paragraph" w:customStyle="1" w:styleId="B8712B40DCE249A0AD819FD5FE2CBE8F">
    <w:name w:val="B8712B40DCE249A0AD819FD5FE2CBE8F"/>
  </w:style>
  <w:style w:type="paragraph" w:customStyle="1" w:styleId="016C61FAC7CF44A9A6130F270E42AC4D">
    <w:name w:val="016C61FAC7CF44A9A6130F270E42AC4D"/>
  </w:style>
  <w:style w:type="paragraph" w:customStyle="1" w:styleId="E5FEC73B47B0467E985FCD168818B7C4">
    <w:name w:val="E5FEC73B47B0467E985FCD168818B7C4"/>
  </w:style>
  <w:style w:type="paragraph" w:customStyle="1" w:styleId="C25E88DBB77B4A869210D57326F71AD4">
    <w:name w:val="C25E88DBB77B4A869210D57326F71AD4"/>
  </w:style>
  <w:style w:type="paragraph" w:customStyle="1" w:styleId="842A025902EE419B839EA453B18ADE17">
    <w:name w:val="842A025902EE419B839EA453B18ADE17"/>
  </w:style>
  <w:style w:type="paragraph" w:customStyle="1" w:styleId="CF1B475B79054BED9EE24B84370DC66E">
    <w:name w:val="CF1B475B79054BED9EE24B84370DC66E"/>
  </w:style>
  <w:style w:type="paragraph" w:customStyle="1" w:styleId="7179A50C38844FC4A85FE6CA4028A813">
    <w:name w:val="7179A50C38844FC4A85FE6CA4028A813"/>
  </w:style>
  <w:style w:type="paragraph" w:customStyle="1" w:styleId="790E2902997E44268B7DB92AF70FAC4D">
    <w:name w:val="790E2902997E44268B7DB92AF70FAC4D"/>
  </w:style>
  <w:style w:type="paragraph" w:customStyle="1" w:styleId="BB013C20F1754DD0B5E7AFD669967A69">
    <w:name w:val="BB013C20F1754DD0B5E7AFD669967A69"/>
  </w:style>
  <w:style w:type="paragraph" w:customStyle="1" w:styleId="EED876E9F94A44C6B825D04951C6618F">
    <w:name w:val="EED876E9F94A44C6B825D04951C6618F"/>
  </w:style>
  <w:style w:type="paragraph" w:customStyle="1" w:styleId="A2F0F88ED5AF4F45850DA54E330BD60C">
    <w:name w:val="A2F0F88ED5AF4F45850DA54E330BD60C"/>
  </w:style>
  <w:style w:type="paragraph" w:customStyle="1" w:styleId="503D5F46DF694B66A756E82AFC295650">
    <w:name w:val="503D5F46DF694B66A756E82AFC295650"/>
  </w:style>
  <w:style w:type="paragraph" w:customStyle="1" w:styleId="582D14FF737E46839A7CC3527E98BA65">
    <w:name w:val="582D14FF737E46839A7CC3527E98BA65"/>
  </w:style>
  <w:style w:type="paragraph" w:customStyle="1" w:styleId="0CF057837FB946F69755805BED8BE6E0">
    <w:name w:val="0CF057837FB946F69755805BED8BE6E0"/>
  </w:style>
  <w:style w:type="paragraph" w:customStyle="1" w:styleId="5048F97E3A7641B8B0B87872B899B30D">
    <w:name w:val="5048F97E3A7641B8B0B87872B899B30D"/>
  </w:style>
  <w:style w:type="paragraph" w:customStyle="1" w:styleId="B921B99FB7D4466D86CEB4403042209C">
    <w:name w:val="B921B99FB7D4466D86CEB4403042209C"/>
  </w:style>
  <w:style w:type="paragraph" w:customStyle="1" w:styleId="628B0599DC8C43E185D57343EE72FD67">
    <w:name w:val="628B0599DC8C43E185D57343EE72FD67"/>
  </w:style>
  <w:style w:type="paragraph" w:customStyle="1" w:styleId="E7446F962C1C41ABAE3923188653B1E1">
    <w:name w:val="E7446F962C1C41ABAE3923188653B1E1"/>
  </w:style>
  <w:style w:type="paragraph" w:customStyle="1" w:styleId="E5B26B135CA64BB88DF998E675B0C148">
    <w:name w:val="E5B26B135CA64BB88DF998E675B0C148"/>
  </w:style>
  <w:style w:type="paragraph" w:customStyle="1" w:styleId="B40A20E519FA4D8685602E025C087671">
    <w:name w:val="B40A20E519FA4D8685602E025C087671"/>
  </w:style>
  <w:style w:type="paragraph" w:customStyle="1" w:styleId="E8C70CA197B54D6C9D35A0CE68C07FBB">
    <w:name w:val="E8C70CA197B54D6C9D35A0CE68C07FBB"/>
  </w:style>
  <w:style w:type="paragraph" w:customStyle="1" w:styleId="7B813A7BC40A4E84A879C6CE7D9EBD68">
    <w:name w:val="7B813A7BC40A4E84A879C6CE7D9EBD68"/>
    <w:rsid w:val="002F669A"/>
  </w:style>
  <w:style w:type="paragraph" w:customStyle="1" w:styleId="B51A7CBB86FD4BE798DD642172DCFFEB">
    <w:name w:val="B51A7CBB86FD4BE798DD642172DCFFEB"/>
    <w:rsid w:val="002F669A"/>
  </w:style>
  <w:style w:type="paragraph" w:customStyle="1" w:styleId="B7CF61DC70F742A1BB605314BD7F3E7E">
    <w:name w:val="B7CF61DC70F742A1BB605314BD7F3E7E"/>
    <w:rsid w:val="002F669A"/>
  </w:style>
  <w:style w:type="paragraph" w:customStyle="1" w:styleId="7050BF9952F747C7BD102434FE418D59">
    <w:name w:val="7050BF9952F747C7BD102434FE418D59"/>
    <w:rsid w:val="002F669A"/>
  </w:style>
  <w:style w:type="paragraph" w:customStyle="1" w:styleId="828E6CB540344B529FDDAA5C021831ED">
    <w:name w:val="828E6CB540344B529FDDAA5C021831ED"/>
    <w:rsid w:val="002F669A"/>
  </w:style>
  <w:style w:type="paragraph" w:customStyle="1" w:styleId="E05B4964716C4539B13E07283B86A73F">
    <w:name w:val="E05B4964716C4539B13E07283B86A73F"/>
    <w:rsid w:val="002F669A"/>
  </w:style>
  <w:style w:type="paragraph" w:customStyle="1" w:styleId="746C44E86D5D486ABFAAF3FECB6F20BC">
    <w:name w:val="746C44E86D5D486ABFAAF3FECB6F20BC"/>
    <w:rsid w:val="002F669A"/>
  </w:style>
  <w:style w:type="paragraph" w:customStyle="1" w:styleId="E0010462F95443BCA23BB3B14792B80D">
    <w:name w:val="E0010462F95443BCA23BB3B14792B80D"/>
    <w:rsid w:val="002F669A"/>
  </w:style>
  <w:style w:type="paragraph" w:customStyle="1" w:styleId="0B8DE5A494E046399A61E49C5589651A">
    <w:name w:val="0B8DE5A494E046399A61E49C5589651A"/>
    <w:rsid w:val="002F669A"/>
  </w:style>
  <w:style w:type="paragraph" w:customStyle="1" w:styleId="D8C29FB38B9940308B79FFE5383FE411">
    <w:name w:val="D8C29FB38B9940308B79FFE5383FE411"/>
    <w:rsid w:val="002F669A"/>
  </w:style>
  <w:style w:type="paragraph" w:customStyle="1" w:styleId="62621BA41BCB488D92152F77C667D886">
    <w:name w:val="62621BA41BCB488D92152F77C667D886"/>
    <w:rsid w:val="002F669A"/>
  </w:style>
  <w:style w:type="paragraph" w:customStyle="1" w:styleId="60474919BF86467496527775F5DFF390">
    <w:name w:val="60474919BF86467496527775F5DFF390"/>
    <w:rsid w:val="002F669A"/>
  </w:style>
  <w:style w:type="paragraph" w:customStyle="1" w:styleId="D5F9CB339BA04385BF99B67DF625187A">
    <w:name w:val="D5F9CB339BA04385BF99B67DF625187A"/>
    <w:rsid w:val="002F669A"/>
  </w:style>
  <w:style w:type="paragraph" w:customStyle="1" w:styleId="D5EF1F93C4CD4D2DA4D2DDEB7C8F6BCA">
    <w:name w:val="D5EF1F93C4CD4D2DA4D2DDEB7C8F6BCA"/>
    <w:rsid w:val="002F669A"/>
  </w:style>
  <w:style w:type="paragraph" w:customStyle="1" w:styleId="31BD0280C33846F9849239353C56CEAD">
    <w:name w:val="31BD0280C33846F9849239353C56CEAD"/>
    <w:rsid w:val="002F669A"/>
  </w:style>
  <w:style w:type="paragraph" w:customStyle="1" w:styleId="E64B76EAAEB349C9A7026069227169DD">
    <w:name w:val="E64B76EAAEB349C9A7026069227169DD"/>
    <w:rsid w:val="002F669A"/>
  </w:style>
  <w:style w:type="paragraph" w:customStyle="1" w:styleId="5CEBECD762DD44ED9FA2B78A273435EC">
    <w:name w:val="5CEBECD762DD44ED9FA2B78A273435EC"/>
    <w:rsid w:val="002F669A"/>
  </w:style>
  <w:style w:type="paragraph" w:customStyle="1" w:styleId="C1CC79A57DBA47EAAABA5A3F9C001EE9">
    <w:name w:val="C1CC79A57DBA47EAAABA5A3F9C001EE9"/>
    <w:rsid w:val="002F669A"/>
  </w:style>
  <w:style w:type="paragraph" w:customStyle="1" w:styleId="E1B503E9F2074FD3AEF0BDFBDBF550B3">
    <w:name w:val="E1B503E9F2074FD3AEF0BDFBDBF550B3"/>
    <w:rsid w:val="002F669A"/>
  </w:style>
  <w:style w:type="paragraph" w:customStyle="1" w:styleId="D6D4A416F9E34F6DBF5D067ECA0552B3">
    <w:name w:val="D6D4A416F9E34F6DBF5D067ECA0552B3"/>
    <w:rsid w:val="002F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30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Saied</dc:creator>
  <cp:keywords/>
  <dc:description/>
  <cp:lastModifiedBy>martin saied</cp:lastModifiedBy>
  <cp:revision>1</cp:revision>
  <dcterms:created xsi:type="dcterms:W3CDTF">2017-07-24T01:23:00Z</dcterms:created>
  <dcterms:modified xsi:type="dcterms:W3CDTF">2017-07-24T01:53:00Z</dcterms:modified>
</cp:coreProperties>
</file>